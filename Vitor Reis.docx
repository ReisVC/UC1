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CB794D" w:rsidP="00141A4C">
      <w:pPr>
        <w:pStyle w:val="Ttulo"/>
      </w:pPr>
      <w:r>
        <w:t>Vitor Reis</w:t>
      </w:r>
    </w:p>
    <w:p w:rsidR="00141A4C" w:rsidRDefault="00CB794D" w:rsidP="00141A4C">
      <w:r>
        <w:t>Rua Francisco Roxo, Feitoria – São Leopoldo</w:t>
      </w:r>
      <w:r w:rsidR="00141A4C">
        <w:rPr>
          <w:lang w:val="pt-BR" w:bidi="pt-BR"/>
        </w:rPr>
        <w:t> | </w:t>
      </w:r>
      <w:r>
        <w:t>(51) 98458-4293</w:t>
      </w:r>
      <w:r w:rsidR="00141A4C">
        <w:rPr>
          <w:lang w:val="pt-BR" w:bidi="pt-BR"/>
        </w:rPr>
        <w:t> | </w:t>
      </w:r>
      <w:r>
        <w:t>vitor.reisvc@gmail.com</w:t>
      </w:r>
    </w:p>
    <w:p w:rsidR="006270A9" w:rsidRDefault="008E727A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EE790F866686412C80E13C1B5BDDF046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:rsidR="006270A9" w:rsidRDefault="00CD087B">
      <w:r>
        <w:t>Desenvolvimento profissional e crescimento pessoal, buscando uma oportunidade para aprender e me aprofundar na área de T.I.</w:t>
      </w:r>
    </w:p>
    <w:sdt>
      <w:sdtPr>
        <w:alias w:val="Educação:"/>
        <w:tag w:val="Educação:"/>
        <w:id w:val="807127995"/>
        <w:placeholder>
          <w:docPart w:val="2D2FFECCCB2540C29ABC634F70C2237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:rsidR="00C241CD" w:rsidRDefault="00CD087B" w:rsidP="00C241CD">
      <w:pPr>
        <w:pStyle w:val="Ttulo2"/>
      </w:pPr>
      <w:r>
        <w:rPr>
          <w:lang w:val="pt-BR" w:bidi="pt-BR"/>
        </w:rPr>
        <w:t xml:space="preserve">Ensino médio </w:t>
      </w:r>
      <w:r w:rsidR="009D5933">
        <w:rPr>
          <w:lang w:val="pt-BR" w:bidi="pt-BR"/>
        </w:rPr>
        <w:t>| </w:t>
      </w:r>
      <w:r>
        <w:t>2020</w:t>
      </w:r>
      <w:r w:rsidR="009D5933">
        <w:rPr>
          <w:lang w:val="pt-BR" w:bidi="pt-BR"/>
        </w:rPr>
        <w:t> | </w:t>
      </w:r>
      <w:r>
        <w:t>E.e.e.M. haydée m. rostirolla</w:t>
      </w:r>
    </w:p>
    <w:p w:rsidR="00C241CD" w:rsidRDefault="00C241CD" w:rsidP="00C241CD">
      <w:pPr>
        <w:pStyle w:val="Ttulo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:rsidR="00C241CD" w:rsidRPr="00C241CD" w:rsidRDefault="00C241CD" w:rsidP="00C241CD">
      <w:pPr>
        <w:pStyle w:val="Ttulo2"/>
      </w:pPr>
      <w:r>
        <w:t>Curso 3 mil talentos ti | 2023 | senac rs</w:t>
      </w:r>
    </w:p>
    <w:p w:rsidR="00CD087B" w:rsidRDefault="00CD087B">
      <w:pPr>
        <w:pStyle w:val="Ttulo2"/>
      </w:pPr>
    </w:p>
    <w:p w:rsidR="006270A9" w:rsidRDefault="00CD087B">
      <w:pPr>
        <w:pStyle w:val="Ttulo2"/>
      </w:pPr>
      <w:r>
        <w:t>Curso téc. Desenvolvimento de sistema</w:t>
      </w:r>
      <w:r w:rsidR="009D5933">
        <w:rPr>
          <w:lang w:val="pt-BR" w:bidi="pt-BR"/>
        </w:rPr>
        <w:t> | </w:t>
      </w:r>
      <w:r>
        <w:t>cursando</w:t>
      </w:r>
      <w:r w:rsidR="009D5933">
        <w:rPr>
          <w:lang w:val="pt-BR" w:bidi="pt-BR"/>
        </w:rPr>
        <w:t> | </w:t>
      </w:r>
      <w:r>
        <w:t>Senac rs</w:t>
      </w:r>
    </w:p>
    <w:p w:rsidR="006270A9" w:rsidRPr="00CD087B" w:rsidRDefault="00CD087B">
      <w:pPr>
        <w:pStyle w:val="Commarcadores"/>
        <w:rPr>
          <w:lang w:val="en-US"/>
        </w:rPr>
      </w:pPr>
      <w:r w:rsidRPr="00CD087B">
        <w:rPr>
          <w:lang w:val="en-US"/>
        </w:rPr>
        <w:t>Back-end: JavaScript, TypeScript, P</w:t>
      </w:r>
      <w:r>
        <w:rPr>
          <w:lang w:val="en-US"/>
        </w:rPr>
        <w:t>HP, Java</w:t>
      </w:r>
    </w:p>
    <w:p w:rsidR="006270A9" w:rsidRPr="00CD087B" w:rsidRDefault="00CD087B">
      <w:pPr>
        <w:pStyle w:val="Commarcadores"/>
        <w:rPr>
          <w:lang w:val="en-US"/>
        </w:rPr>
      </w:pPr>
      <w:r w:rsidRPr="00CD087B">
        <w:rPr>
          <w:lang w:val="en-US" w:bidi="pt-BR"/>
        </w:rPr>
        <w:t>Front-end: HTML, CSS, F</w:t>
      </w:r>
      <w:r>
        <w:rPr>
          <w:lang w:val="en-US" w:bidi="pt-BR"/>
        </w:rPr>
        <w:t xml:space="preserve">rameworks, React </w:t>
      </w:r>
    </w:p>
    <w:p w:rsidR="006270A9" w:rsidRDefault="00CD087B">
      <w:pPr>
        <w:pStyle w:val="Commarcadores"/>
      </w:pPr>
      <w:r>
        <w:t>Banco de Dados Relacional: MySQL</w:t>
      </w:r>
    </w:p>
    <w:sdt>
      <w:sdtPr>
        <w:alias w:val="Habilidades e Conhecimentos:"/>
        <w:tag w:val="Habilidades e Conhecimentos:"/>
        <w:id w:val="458624136"/>
        <w:placeholder>
          <w:docPart w:val="C61AAA8964DA4EA49EAB6F24013AA82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:rsidR="006270A9" w:rsidRDefault="00C241CD">
      <w:pPr>
        <w:pStyle w:val="Ttulo2"/>
      </w:pPr>
      <w:r>
        <w:t>Comunicação</w:t>
      </w:r>
    </w:p>
    <w:p w:rsidR="006270A9" w:rsidRDefault="00C241CD">
      <w:pPr>
        <w:pStyle w:val="Commarcadores"/>
      </w:pPr>
      <w:r>
        <w:t>Facilidade em lidar com pessoas e boa interação em grupos e equipes, sempre aprendendo e me desenvolvendo junto à outras pessoas.</w:t>
      </w:r>
    </w:p>
    <w:p w:rsidR="006270A9" w:rsidRDefault="00B2171E">
      <w:pPr>
        <w:pStyle w:val="Ttulo2"/>
      </w:pPr>
      <w:r>
        <w:t>comprometimento</w:t>
      </w:r>
    </w:p>
    <w:p w:rsidR="006270A9" w:rsidRDefault="00B2171E" w:rsidP="00B2171E">
      <w:pPr>
        <w:pStyle w:val="Commarcadores"/>
      </w:pPr>
      <w:r>
        <w:t>Compromisso profissional e pessoal, procurando sempre estabelecer relações de confiança em tudo o que se dedica a fazer.</w:t>
      </w:r>
    </w:p>
    <w:p w:rsidR="00B2171E" w:rsidRPr="00B2171E" w:rsidRDefault="00B2171E" w:rsidP="00B2171E">
      <w:pPr>
        <w:pStyle w:val="Ttulo2"/>
      </w:pPr>
      <w:r>
        <w:t>aprendiza</w:t>
      </w:r>
      <w:r w:rsidR="00420594">
        <w:t>gem</w:t>
      </w:r>
    </w:p>
    <w:p w:rsidR="006270A9" w:rsidRDefault="00420594">
      <w:pPr>
        <w:pStyle w:val="Commarcadores"/>
      </w:pPr>
      <w:r>
        <w:t>Grande potencial de apredizagem, sempre procurando novos materiais para estudos e desenvolvendo projetos próprios, como planejamento de sites e sistemas.</w:t>
      </w:r>
    </w:p>
    <w:p w:rsidR="006270A9" w:rsidRDefault="00420594">
      <w:pPr>
        <w:pStyle w:val="Ttulo2"/>
      </w:pPr>
      <w:r>
        <w:t>criatividade</w:t>
      </w:r>
    </w:p>
    <w:p w:rsidR="006270A9" w:rsidRDefault="00420594">
      <w:pPr>
        <w:pStyle w:val="Commarcadores"/>
      </w:pPr>
      <w:r>
        <w:t xml:space="preserve">Tentando sempre aplicar os materiais estudados de formas diferentes, pensando na facilidade que cada processo </w:t>
      </w:r>
      <w:r w:rsidR="0068340E">
        <w:t>poderia trazer tanto para uso pessoal quanto profissional.</w:t>
      </w:r>
    </w:p>
    <w:sdt>
      <w:sdtPr>
        <w:alias w:val="Experiência:"/>
        <w:tag w:val="Experiência:"/>
        <w:id w:val="171684534"/>
        <w:placeholder>
          <w:docPart w:val="D663AEDF33B64166B6195D82E9E5AF7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Experiência</w:t>
          </w:r>
        </w:p>
      </w:sdtContent>
    </w:sdt>
    <w:p w:rsidR="006270A9" w:rsidRDefault="0068340E">
      <w:pPr>
        <w:pStyle w:val="Ttulo2"/>
      </w:pPr>
      <w:r>
        <w:t>chefe de cozinha</w:t>
      </w:r>
      <w:r w:rsidR="009D5933">
        <w:rPr>
          <w:lang w:val="pt-BR" w:bidi="pt-BR"/>
        </w:rPr>
        <w:t> | </w:t>
      </w:r>
      <w:r>
        <w:t>ki-xis delivery</w:t>
      </w:r>
      <w:r w:rsidR="009D5933">
        <w:rPr>
          <w:lang w:val="pt-BR" w:bidi="pt-BR"/>
        </w:rPr>
        <w:t> | </w:t>
      </w:r>
      <w:r>
        <w:t>2018-atualmente</w:t>
      </w:r>
    </w:p>
    <w:p w:rsidR="006270A9" w:rsidRDefault="0068340E">
      <w:pPr>
        <w:pStyle w:val="Commarcadores"/>
      </w:pPr>
      <w:r>
        <w:t>Preparo de alimentos e lanches conforme demanda.</w:t>
      </w:r>
    </w:p>
    <w:p w:rsidR="0068340E" w:rsidRDefault="0068340E">
      <w:pPr>
        <w:pStyle w:val="Commarcadores"/>
      </w:pPr>
      <w:r>
        <w:t>Atendimento ao cliente.</w:t>
      </w:r>
    </w:p>
    <w:p w:rsidR="0068340E" w:rsidRDefault="0068340E" w:rsidP="000B2D81">
      <w:pPr>
        <w:pStyle w:val="Ttulo1"/>
        <w:jc w:val="both"/>
      </w:pPr>
      <w:r>
        <w:t>Idioma</w:t>
      </w:r>
    </w:p>
    <w:p w:rsidR="000B2D81" w:rsidRDefault="000B2D81" w:rsidP="000B2D81">
      <w:pPr>
        <w:pStyle w:val="Commarcadores"/>
      </w:pPr>
      <w:r>
        <w:t>Inglês – Intermediário</w:t>
      </w:r>
    </w:p>
    <w:p w:rsidR="000B2D81" w:rsidRDefault="000B2D81" w:rsidP="000B2D81">
      <w:pPr>
        <w:pStyle w:val="Ttulo1"/>
        <w:jc w:val="both"/>
      </w:pPr>
      <w:r>
        <w:t xml:space="preserve">Referência </w:t>
      </w:r>
    </w:p>
    <w:p w:rsidR="000B2D81" w:rsidRPr="0068340E" w:rsidRDefault="000B2D81" w:rsidP="000B2D81">
      <w:pPr>
        <w:pStyle w:val="Commarcadores"/>
      </w:pPr>
      <w:r>
        <w:t xml:space="preserve">Leonardo Souza – Professor no SenacRS </w:t>
      </w:r>
      <w:r>
        <w:t>–</w:t>
      </w:r>
      <w:r>
        <w:t xml:space="preserve"> ledsouza@senacrs.com.br</w:t>
      </w:r>
      <w:bookmarkStart w:id="0" w:name="_GoBack"/>
      <w:bookmarkEnd w:id="0"/>
    </w:p>
    <w:sectPr w:rsidR="000B2D81" w:rsidRPr="0068340E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27A" w:rsidRDefault="008E727A">
      <w:pPr>
        <w:spacing w:after="0"/>
      </w:pPr>
      <w:r>
        <w:separator/>
      </w:r>
    </w:p>
  </w:endnote>
  <w:endnote w:type="continuationSeparator" w:id="0">
    <w:p w:rsidR="008E727A" w:rsidRDefault="008E72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27A" w:rsidRDefault="008E727A">
      <w:pPr>
        <w:spacing w:after="0"/>
      </w:pPr>
      <w:r>
        <w:separator/>
      </w:r>
    </w:p>
  </w:footnote>
  <w:footnote w:type="continuationSeparator" w:id="0">
    <w:p w:rsidR="008E727A" w:rsidRDefault="008E72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E8368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6D2A3B"/>
    <w:multiLevelType w:val="hybridMultilevel"/>
    <w:tmpl w:val="85E89A78"/>
    <w:lvl w:ilvl="0" w:tplc="1C8ECCE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D440C3"/>
    <w:multiLevelType w:val="hybridMultilevel"/>
    <w:tmpl w:val="9A32ECAC"/>
    <w:lvl w:ilvl="0" w:tplc="1C8ECCE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561A6"/>
    <w:multiLevelType w:val="hybridMultilevel"/>
    <w:tmpl w:val="0F3E2C02"/>
    <w:lvl w:ilvl="0" w:tplc="1C8ECCE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F97F51"/>
    <w:multiLevelType w:val="hybridMultilevel"/>
    <w:tmpl w:val="143A3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2"/>
  </w:num>
  <w:num w:numId="17">
    <w:abstractNumId w:val="18"/>
  </w:num>
  <w:num w:numId="18">
    <w:abstractNumId w:val="10"/>
  </w:num>
  <w:num w:numId="19">
    <w:abstractNumId w:val="23"/>
  </w:num>
  <w:num w:numId="20">
    <w:abstractNumId w:val="21"/>
  </w:num>
  <w:num w:numId="21">
    <w:abstractNumId w:val="11"/>
  </w:num>
  <w:num w:numId="22">
    <w:abstractNumId w:val="17"/>
  </w:num>
  <w:num w:numId="23">
    <w:abstractNumId w:val="22"/>
  </w:num>
  <w:num w:numId="24">
    <w:abstractNumId w:val="19"/>
  </w:num>
  <w:num w:numId="25">
    <w:abstractNumId w:val="16"/>
  </w:num>
  <w:num w:numId="26">
    <w:abstractNumId w:val="13"/>
  </w:num>
  <w:num w:numId="27">
    <w:abstractNumId w:val="15"/>
  </w:num>
  <w:num w:numId="28">
    <w:abstractNumId w:val="1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4D"/>
    <w:rsid w:val="000A4F59"/>
    <w:rsid w:val="000B2D81"/>
    <w:rsid w:val="00141A4C"/>
    <w:rsid w:val="001B29CF"/>
    <w:rsid w:val="0028220F"/>
    <w:rsid w:val="00356C14"/>
    <w:rsid w:val="00420594"/>
    <w:rsid w:val="0058518A"/>
    <w:rsid w:val="00617B26"/>
    <w:rsid w:val="006270A9"/>
    <w:rsid w:val="00675956"/>
    <w:rsid w:val="00681034"/>
    <w:rsid w:val="0068340E"/>
    <w:rsid w:val="006C5A7E"/>
    <w:rsid w:val="00816216"/>
    <w:rsid w:val="0087734B"/>
    <w:rsid w:val="008E727A"/>
    <w:rsid w:val="009D5933"/>
    <w:rsid w:val="00B2171E"/>
    <w:rsid w:val="00BD768D"/>
    <w:rsid w:val="00C241CD"/>
    <w:rsid w:val="00C61F8E"/>
    <w:rsid w:val="00CB794D"/>
    <w:rsid w:val="00CD087B"/>
    <w:rsid w:val="00E83E4B"/>
    <w:rsid w:val="00E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A24F1"/>
  <w15:chartTrackingRefBased/>
  <w15:docId w15:val="{ACE7F585-ADEE-442F-A799-9833F158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68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790F866686412C80E13C1B5BDDF0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7EE115-3815-43BA-B04E-4BC4DAABF021}"/>
      </w:docPartPr>
      <w:docPartBody>
        <w:p w:rsidR="00000000" w:rsidRDefault="00942E4D">
          <w:pPr>
            <w:pStyle w:val="EE790F866686412C80E13C1B5BDDF046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2D2FFECCCB2540C29ABC634F70C223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4D78A2-0C2B-4387-A4AE-EAE57A8ABFFD}"/>
      </w:docPartPr>
      <w:docPartBody>
        <w:p w:rsidR="00000000" w:rsidRDefault="00942E4D">
          <w:pPr>
            <w:pStyle w:val="2D2FFECCCB2540C29ABC634F70C2237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C61AAA8964DA4EA49EAB6F24013AA8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5DA064-C8A6-4320-9B2D-F85AA1C53B8E}"/>
      </w:docPartPr>
      <w:docPartBody>
        <w:p w:rsidR="00000000" w:rsidRDefault="00942E4D">
          <w:pPr>
            <w:pStyle w:val="C61AAA8964DA4EA49EAB6F24013AA828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D663AEDF33B64166B6195D82E9E5AF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3E7A8-959F-4654-98E6-36D0162D6F7F}"/>
      </w:docPartPr>
      <w:docPartBody>
        <w:p w:rsidR="00000000" w:rsidRDefault="00942E4D">
          <w:pPr>
            <w:pStyle w:val="D663AEDF33B64166B6195D82E9E5AF74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87"/>
    <w:rsid w:val="00121687"/>
    <w:rsid w:val="0094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F740B889CBC4E0D90DF1C8B4A65DB23">
    <w:name w:val="9F740B889CBC4E0D90DF1C8B4A65DB23"/>
  </w:style>
  <w:style w:type="paragraph" w:customStyle="1" w:styleId="CBCA013C83FC459E94EFCB1E35C6E3E5">
    <w:name w:val="CBCA013C83FC459E94EFCB1E35C6E3E5"/>
  </w:style>
  <w:style w:type="paragraph" w:customStyle="1" w:styleId="7DB103B77DFC4E498286F3BC8AF00DBA">
    <w:name w:val="7DB103B77DFC4E498286F3BC8AF00DBA"/>
  </w:style>
  <w:style w:type="paragraph" w:customStyle="1" w:styleId="2E138FC62E9743A1A7122955AB47F533">
    <w:name w:val="2E138FC62E9743A1A7122955AB47F533"/>
  </w:style>
  <w:style w:type="paragraph" w:customStyle="1" w:styleId="EE790F866686412C80E13C1B5BDDF046">
    <w:name w:val="EE790F866686412C80E13C1B5BDDF046"/>
  </w:style>
  <w:style w:type="paragraph" w:customStyle="1" w:styleId="D0FBA798D22A436BA82EB6BA3E7893C1">
    <w:name w:val="D0FBA798D22A436BA82EB6BA3E7893C1"/>
  </w:style>
  <w:style w:type="paragraph" w:customStyle="1" w:styleId="2D2FFECCCB2540C29ABC634F70C22372">
    <w:name w:val="2D2FFECCCB2540C29ABC634F70C22372"/>
  </w:style>
  <w:style w:type="paragraph" w:customStyle="1" w:styleId="3A060A344B744561960F690749716D35">
    <w:name w:val="3A060A344B744561960F690749716D35"/>
  </w:style>
  <w:style w:type="paragraph" w:customStyle="1" w:styleId="314179F00BD342D49491327FCE7AFB4F">
    <w:name w:val="314179F00BD342D49491327FCE7AFB4F"/>
  </w:style>
  <w:style w:type="paragraph" w:customStyle="1" w:styleId="9D257AB7120D4699B8B832F61C800B4B">
    <w:name w:val="9D257AB7120D4699B8B832F61C800B4B"/>
  </w:style>
  <w:style w:type="paragraph" w:customStyle="1" w:styleId="9E8C8BBBFA1D481B916A0D64D75F37CB">
    <w:name w:val="9E8C8BBBFA1D481B916A0D64D75F37CB"/>
  </w:style>
  <w:style w:type="paragraph" w:customStyle="1" w:styleId="214CF897C26F4F4CBFA2C0BB288BE68B">
    <w:name w:val="214CF897C26F4F4CBFA2C0BB288BE68B"/>
  </w:style>
  <w:style w:type="paragraph" w:customStyle="1" w:styleId="A4E1B3ED094E453CBAEA3059035D8CF9">
    <w:name w:val="A4E1B3ED094E453CBAEA3059035D8CF9"/>
  </w:style>
  <w:style w:type="paragraph" w:customStyle="1" w:styleId="A858B4A5DBA3404487C94E22A88F377C">
    <w:name w:val="A858B4A5DBA3404487C94E22A88F377C"/>
  </w:style>
  <w:style w:type="paragraph" w:customStyle="1" w:styleId="8137489B5C3C44BDB93D9DF57A685AB2">
    <w:name w:val="8137489B5C3C44BDB93D9DF57A685AB2"/>
  </w:style>
  <w:style w:type="paragraph" w:customStyle="1" w:styleId="C61AAA8964DA4EA49EAB6F24013AA828">
    <w:name w:val="C61AAA8964DA4EA49EAB6F24013AA828"/>
  </w:style>
  <w:style w:type="paragraph" w:customStyle="1" w:styleId="827BE7C405C4480986F9255B671318EA">
    <w:name w:val="827BE7C405C4480986F9255B671318EA"/>
  </w:style>
  <w:style w:type="paragraph" w:customStyle="1" w:styleId="3751A2FDDE514D7398DB2700BD613949">
    <w:name w:val="3751A2FDDE514D7398DB2700BD613949"/>
  </w:style>
  <w:style w:type="paragraph" w:customStyle="1" w:styleId="E4C46FAB979A4C78AEF16A99ACAACA73">
    <w:name w:val="E4C46FAB979A4C78AEF16A99ACAACA73"/>
  </w:style>
  <w:style w:type="paragraph" w:customStyle="1" w:styleId="2BF3F3F728154CB3B06249F5FDD74D5F">
    <w:name w:val="2BF3F3F728154CB3B06249F5FDD74D5F"/>
  </w:style>
  <w:style w:type="paragraph" w:customStyle="1" w:styleId="CCB0F034B89D4D44A7F2E9B8707D6B10">
    <w:name w:val="CCB0F034B89D4D44A7F2E9B8707D6B10"/>
  </w:style>
  <w:style w:type="paragraph" w:customStyle="1" w:styleId="4CB7AD26A4FD40A89B0D1A8C59859784">
    <w:name w:val="4CB7AD26A4FD40A89B0D1A8C59859784"/>
  </w:style>
  <w:style w:type="paragraph" w:customStyle="1" w:styleId="DCD7E0151AAF4772B4F1DF21995C52D3">
    <w:name w:val="DCD7E0151AAF4772B4F1DF21995C52D3"/>
  </w:style>
  <w:style w:type="paragraph" w:customStyle="1" w:styleId="E98C24ADD0F74282A8624E7B1F531EBB">
    <w:name w:val="E98C24ADD0F74282A8624E7B1F531EBB"/>
  </w:style>
  <w:style w:type="paragraph" w:customStyle="1" w:styleId="D663AEDF33B64166B6195D82E9E5AF74">
    <w:name w:val="D663AEDF33B64166B6195D82E9E5AF74"/>
  </w:style>
  <w:style w:type="paragraph" w:customStyle="1" w:styleId="D853D2BD30904EA3AB53D6BA66A68168">
    <w:name w:val="D853D2BD30904EA3AB53D6BA66A68168"/>
  </w:style>
  <w:style w:type="paragraph" w:customStyle="1" w:styleId="AD9043A16EEC4883B67788FEC38CE87D">
    <w:name w:val="AD9043A16EEC4883B67788FEC38CE87D"/>
  </w:style>
  <w:style w:type="paragraph" w:customStyle="1" w:styleId="00B44A1B48F34770B9FF10400409C7E0">
    <w:name w:val="00B44A1B48F34770B9FF10400409C7E0"/>
  </w:style>
  <w:style w:type="paragraph" w:customStyle="1" w:styleId="6F23112CD1A64B95BBBB0296492B39B5">
    <w:name w:val="6F23112CD1A64B95BBBB0296492B39B5"/>
  </w:style>
  <w:style w:type="paragraph" w:customStyle="1" w:styleId="76624E1C81DB41F3A5126962A813FA35">
    <w:name w:val="76624E1C81DB41F3A5126962A813FA35"/>
  </w:style>
  <w:style w:type="paragraph" w:customStyle="1" w:styleId="5113E9FC66E24D0BB4873637289E881B">
    <w:name w:val="5113E9FC66E24D0BB4873637289E881B"/>
  </w:style>
  <w:style w:type="paragraph" w:customStyle="1" w:styleId="C8E327B4CDB447DFAA0DE3D05A1DD583">
    <w:name w:val="C8E327B4CDB447DFAA0DE3D05A1DD583"/>
  </w:style>
  <w:style w:type="paragraph" w:customStyle="1" w:styleId="339B0B31978943D2BABC714E8E8A27D6">
    <w:name w:val="339B0B31978943D2BABC714E8E8A27D6"/>
  </w:style>
  <w:style w:type="paragraph" w:customStyle="1" w:styleId="2339674F3B68469AADAC39A44B80A674">
    <w:name w:val="2339674F3B68469AADAC39A44B80A674"/>
    <w:rsid w:val="00121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6DB37-2ED9-4DAB-B490-8A49355E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(cor).dotx</Template>
  <TotalTime>71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keywords/>
  <cp:lastModifiedBy>Aluno</cp:lastModifiedBy>
  <cp:revision>1</cp:revision>
  <dcterms:created xsi:type="dcterms:W3CDTF">2024-08-30T17:12:00Z</dcterms:created>
  <dcterms:modified xsi:type="dcterms:W3CDTF">2024-08-30T18:23:00Z</dcterms:modified>
  <cp:version/>
</cp:coreProperties>
</file>